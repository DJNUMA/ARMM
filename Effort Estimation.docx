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11382C" w:rsidP="00141A4C">
      <w:pPr>
        <w:pStyle w:val="Title"/>
      </w:pPr>
      <w:r>
        <w:t>Effort Estimation</w:t>
      </w: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2065"/>
        <w:gridCol w:w="1170"/>
        <w:gridCol w:w="1530"/>
        <w:gridCol w:w="1181"/>
        <w:gridCol w:w="1405"/>
        <w:gridCol w:w="1554"/>
        <w:gridCol w:w="1257"/>
      </w:tblGrid>
      <w:tr w:rsidR="0011382C" w:rsidTr="0011382C">
        <w:tc>
          <w:tcPr>
            <w:tcW w:w="2065" w:type="dxa"/>
          </w:tcPr>
          <w:p w:rsidR="0011382C" w:rsidRPr="0011382C" w:rsidRDefault="0011382C" w:rsidP="0011382C">
            <w:pPr>
              <w:rPr>
                <w:b/>
              </w:rPr>
            </w:pPr>
            <w:r w:rsidRPr="0011382C">
              <w:rPr>
                <w:b/>
              </w:rPr>
              <w:t>Type of Software</w:t>
            </w:r>
          </w:p>
        </w:tc>
        <w:tc>
          <w:tcPr>
            <w:tcW w:w="1170" w:type="dxa"/>
          </w:tcPr>
          <w:p w:rsidR="0011382C" w:rsidRPr="0011382C" w:rsidRDefault="0011382C" w:rsidP="0011382C">
            <w:pPr>
              <w:jc w:val="center"/>
              <w:rPr>
                <w:b/>
                <w:color w:val="DF1010" w:themeColor="accent4" w:themeShade="BF"/>
              </w:rPr>
            </w:pPr>
            <w:r w:rsidRPr="0011382C">
              <w:rPr>
                <w:b/>
                <w:color w:val="DF1010" w:themeColor="accent4" w:themeShade="BF"/>
              </w:rPr>
              <w:t>Old Easy</w:t>
            </w:r>
          </w:p>
        </w:tc>
        <w:tc>
          <w:tcPr>
            <w:tcW w:w="1530" w:type="dxa"/>
          </w:tcPr>
          <w:p w:rsidR="0011382C" w:rsidRPr="0011382C" w:rsidRDefault="0011382C" w:rsidP="0011382C">
            <w:pPr>
              <w:jc w:val="center"/>
              <w:rPr>
                <w:b/>
                <w:color w:val="DF1010" w:themeColor="accent4" w:themeShade="BF"/>
              </w:rPr>
            </w:pPr>
            <w:r w:rsidRPr="0011382C">
              <w:rPr>
                <w:b/>
                <w:color w:val="DF1010" w:themeColor="accent4" w:themeShade="BF"/>
              </w:rPr>
              <w:t>Old Medium</w:t>
            </w:r>
          </w:p>
        </w:tc>
        <w:tc>
          <w:tcPr>
            <w:tcW w:w="1181" w:type="dxa"/>
          </w:tcPr>
          <w:p w:rsidR="0011382C" w:rsidRPr="0011382C" w:rsidRDefault="0011382C" w:rsidP="0011382C">
            <w:pPr>
              <w:jc w:val="center"/>
              <w:rPr>
                <w:b/>
                <w:color w:val="DF1010" w:themeColor="accent4" w:themeShade="BF"/>
              </w:rPr>
            </w:pPr>
            <w:r w:rsidRPr="0011382C">
              <w:rPr>
                <w:b/>
                <w:color w:val="DF1010" w:themeColor="accent4" w:themeShade="BF"/>
              </w:rPr>
              <w:t>Old Hard</w:t>
            </w:r>
          </w:p>
        </w:tc>
        <w:tc>
          <w:tcPr>
            <w:tcW w:w="1405" w:type="dxa"/>
          </w:tcPr>
          <w:p w:rsidR="0011382C" w:rsidRPr="0011382C" w:rsidRDefault="0011382C" w:rsidP="0011382C">
            <w:pPr>
              <w:jc w:val="center"/>
              <w:rPr>
                <w:b/>
                <w:color w:val="DF1010" w:themeColor="accent4" w:themeShade="BF"/>
              </w:rPr>
            </w:pPr>
            <w:r w:rsidRPr="0011382C">
              <w:rPr>
                <w:b/>
                <w:color w:val="DF1010" w:themeColor="accent4" w:themeShade="BF"/>
              </w:rPr>
              <w:t>New Easy</w:t>
            </w:r>
          </w:p>
        </w:tc>
        <w:tc>
          <w:tcPr>
            <w:tcW w:w="1554" w:type="dxa"/>
          </w:tcPr>
          <w:p w:rsidR="0011382C" w:rsidRPr="0011382C" w:rsidRDefault="0011382C" w:rsidP="0011382C">
            <w:pPr>
              <w:jc w:val="center"/>
              <w:rPr>
                <w:b/>
                <w:color w:val="DF1010" w:themeColor="accent4" w:themeShade="BF"/>
              </w:rPr>
            </w:pPr>
            <w:r w:rsidRPr="0011382C">
              <w:rPr>
                <w:b/>
                <w:color w:val="DF1010" w:themeColor="accent4" w:themeShade="BF"/>
              </w:rPr>
              <w:t>New Medium</w:t>
            </w:r>
          </w:p>
        </w:tc>
        <w:tc>
          <w:tcPr>
            <w:tcW w:w="1257" w:type="dxa"/>
          </w:tcPr>
          <w:p w:rsidR="0011382C" w:rsidRPr="0011382C" w:rsidRDefault="0011382C" w:rsidP="0011382C">
            <w:pPr>
              <w:jc w:val="center"/>
              <w:rPr>
                <w:b/>
                <w:color w:val="DF1010" w:themeColor="accent4" w:themeShade="BF"/>
              </w:rPr>
            </w:pPr>
            <w:r w:rsidRPr="0011382C">
              <w:rPr>
                <w:b/>
                <w:color w:val="DF1010" w:themeColor="accent4" w:themeShade="BF"/>
              </w:rPr>
              <w:t>New Hard</w:t>
            </w:r>
          </w:p>
        </w:tc>
      </w:tr>
      <w:tr w:rsidR="0011382C" w:rsidTr="0011382C">
        <w:tc>
          <w:tcPr>
            <w:tcW w:w="2065" w:type="dxa"/>
          </w:tcPr>
          <w:p w:rsidR="0011382C" w:rsidRPr="0011382C" w:rsidRDefault="0011382C" w:rsidP="0011382C">
            <w:pPr>
              <w:rPr>
                <w:b/>
                <w:color w:val="0070C0"/>
              </w:rPr>
            </w:pPr>
            <w:r w:rsidRPr="0011382C">
              <w:rPr>
                <w:b/>
                <w:color w:val="0070C0"/>
              </w:rPr>
              <w:t>Control</w:t>
            </w:r>
          </w:p>
        </w:tc>
        <w:tc>
          <w:tcPr>
            <w:tcW w:w="1170" w:type="dxa"/>
          </w:tcPr>
          <w:p w:rsidR="0011382C" w:rsidRDefault="0011382C" w:rsidP="0011382C">
            <w:pPr>
              <w:jc w:val="center"/>
            </w:pPr>
            <w:r>
              <w:t>$22</w:t>
            </w:r>
          </w:p>
        </w:tc>
        <w:tc>
          <w:tcPr>
            <w:tcW w:w="1530" w:type="dxa"/>
          </w:tcPr>
          <w:p w:rsidR="0011382C" w:rsidRDefault="0011382C" w:rsidP="0011382C">
            <w:pPr>
              <w:jc w:val="center"/>
            </w:pPr>
            <w:r>
              <w:t>$25</w:t>
            </w:r>
          </w:p>
        </w:tc>
        <w:tc>
          <w:tcPr>
            <w:tcW w:w="1181" w:type="dxa"/>
          </w:tcPr>
          <w:p w:rsidR="0011382C" w:rsidRDefault="0011382C" w:rsidP="0011382C">
            <w:pPr>
              <w:jc w:val="center"/>
            </w:pPr>
            <w:r>
              <w:t>$27</w:t>
            </w:r>
          </w:p>
        </w:tc>
        <w:tc>
          <w:tcPr>
            <w:tcW w:w="1405" w:type="dxa"/>
          </w:tcPr>
          <w:p w:rsidR="0011382C" w:rsidRDefault="0011382C" w:rsidP="0011382C">
            <w:pPr>
              <w:jc w:val="center"/>
            </w:pPr>
            <w:r>
              <w:t>$28</w:t>
            </w:r>
          </w:p>
        </w:tc>
        <w:tc>
          <w:tcPr>
            <w:tcW w:w="1554" w:type="dxa"/>
          </w:tcPr>
          <w:p w:rsidR="0011382C" w:rsidRDefault="0011382C" w:rsidP="0011382C">
            <w:pPr>
              <w:jc w:val="center"/>
            </w:pPr>
            <w:r>
              <w:t>$32</w:t>
            </w:r>
          </w:p>
        </w:tc>
        <w:tc>
          <w:tcPr>
            <w:tcW w:w="1257" w:type="dxa"/>
          </w:tcPr>
          <w:p w:rsidR="0011382C" w:rsidRDefault="0011382C" w:rsidP="0011382C">
            <w:pPr>
              <w:jc w:val="center"/>
            </w:pPr>
            <w:r>
              <w:t>$36</w:t>
            </w:r>
          </w:p>
        </w:tc>
      </w:tr>
      <w:tr w:rsidR="0011382C" w:rsidTr="0011382C">
        <w:tc>
          <w:tcPr>
            <w:tcW w:w="2065" w:type="dxa"/>
          </w:tcPr>
          <w:p w:rsidR="0011382C" w:rsidRPr="0011382C" w:rsidRDefault="0011382C" w:rsidP="0011382C">
            <w:pPr>
              <w:rPr>
                <w:b/>
                <w:color w:val="0070C0"/>
              </w:rPr>
            </w:pPr>
            <w:r w:rsidRPr="0011382C">
              <w:rPr>
                <w:b/>
                <w:color w:val="0070C0"/>
              </w:rPr>
              <w:t>Input / Output</w:t>
            </w:r>
          </w:p>
        </w:tc>
        <w:tc>
          <w:tcPr>
            <w:tcW w:w="1170" w:type="dxa"/>
          </w:tcPr>
          <w:p w:rsidR="0011382C" w:rsidRDefault="0011382C" w:rsidP="0011382C">
            <w:pPr>
              <w:jc w:val="center"/>
            </w:pPr>
            <w:r>
              <w:t>$20</w:t>
            </w:r>
          </w:p>
        </w:tc>
        <w:tc>
          <w:tcPr>
            <w:tcW w:w="1530" w:type="dxa"/>
          </w:tcPr>
          <w:p w:rsidR="0011382C" w:rsidRDefault="0011382C" w:rsidP="0011382C">
            <w:pPr>
              <w:jc w:val="center"/>
            </w:pPr>
            <w:r>
              <w:t>$23</w:t>
            </w:r>
          </w:p>
        </w:tc>
        <w:tc>
          <w:tcPr>
            <w:tcW w:w="1181" w:type="dxa"/>
          </w:tcPr>
          <w:p w:rsidR="0011382C" w:rsidRDefault="0011382C" w:rsidP="0011382C">
            <w:pPr>
              <w:jc w:val="center"/>
            </w:pPr>
            <w:r>
              <w:t>$25</w:t>
            </w:r>
          </w:p>
        </w:tc>
        <w:tc>
          <w:tcPr>
            <w:tcW w:w="1405" w:type="dxa"/>
          </w:tcPr>
          <w:p w:rsidR="0011382C" w:rsidRDefault="0011382C" w:rsidP="0011382C">
            <w:pPr>
              <w:jc w:val="center"/>
            </w:pPr>
            <w:r>
              <w:t>$27</w:t>
            </w:r>
          </w:p>
        </w:tc>
        <w:tc>
          <w:tcPr>
            <w:tcW w:w="1554" w:type="dxa"/>
          </w:tcPr>
          <w:p w:rsidR="0011382C" w:rsidRDefault="0011382C" w:rsidP="0011382C">
            <w:pPr>
              <w:jc w:val="center"/>
            </w:pPr>
            <w:r>
              <w:t>$29</w:t>
            </w:r>
          </w:p>
        </w:tc>
        <w:tc>
          <w:tcPr>
            <w:tcW w:w="1257" w:type="dxa"/>
          </w:tcPr>
          <w:p w:rsidR="0011382C" w:rsidRDefault="0011382C" w:rsidP="0011382C">
            <w:pPr>
              <w:jc w:val="center"/>
            </w:pPr>
            <w:r>
              <w:t>$31</w:t>
            </w:r>
          </w:p>
        </w:tc>
      </w:tr>
      <w:tr w:rsidR="0011382C" w:rsidTr="0011382C">
        <w:tc>
          <w:tcPr>
            <w:tcW w:w="2065" w:type="dxa"/>
          </w:tcPr>
          <w:p w:rsidR="0011382C" w:rsidRPr="0011382C" w:rsidRDefault="0011382C" w:rsidP="0011382C">
            <w:pPr>
              <w:rPr>
                <w:b/>
                <w:color w:val="0070C0"/>
              </w:rPr>
            </w:pPr>
            <w:r w:rsidRPr="0011382C">
              <w:rPr>
                <w:b/>
                <w:color w:val="0070C0"/>
              </w:rPr>
              <w:t>Algorithm</w:t>
            </w:r>
          </w:p>
        </w:tc>
        <w:tc>
          <w:tcPr>
            <w:tcW w:w="1170" w:type="dxa"/>
          </w:tcPr>
          <w:p w:rsidR="0011382C" w:rsidRDefault="0011382C" w:rsidP="0011382C">
            <w:pPr>
              <w:jc w:val="center"/>
            </w:pPr>
            <w:r>
              <w:t>$15</w:t>
            </w:r>
          </w:p>
        </w:tc>
        <w:tc>
          <w:tcPr>
            <w:tcW w:w="1530" w:type="dxa"/>
          </w:tcPr>
          <w:p w:rsidR="0011382C" w:rsidRDefault="0011382C" w:rsidP="0011382C">
            <w:pPr>
              <w:jc w:val="center"/>
            </w:pPr>
            <w:r>
              <w:t>$18</w:t>
            </w:r>
          </w:p>
        </w:tc>
        <w:tc>
          <w:tcPr>
            <w:tcW w:w="1181" w:type="dxa"/>
          </w:tcPr>
          <w:p w:rsidR="0011382C" w:rsidRDefault="0011382C" w:rsidP="0011382C">
            <w:pPr>
              <w:jc w:val="center"/>
            </w:pPr>
            <w:r>
              <w:t>$22</w:t>
            </w:r>
          </w:p>
        </w:tc>
        <w:tc>
          <w:tcPr>
            <w:tcW w:w="1405" w:type="dxa"/>
          </w:tcPr>
          <w:p w:rsidR="0011382C" w:rsidRDefault="0011382C" w:rsidP="0011382C">
            <w:pPr>
              <w:jc w:val="center"/>
            </w:pPr>
            <w:r>
              <w:t>$20</w:t>
            </w:r>
          </w:p>
        </w:tc>
        <w:tc>
          <w:tcPr>
            <w:tcW w:w="1554" w:type="dxa"/>
          </w:tcPr>
          <w:p w:rsidR="0011382C" w:rsidRDefault="0011382C" w:rsidP="0011382C">
            <w:pPr>
              <w:jc w:val="center"/>
            </w:pPr>
            <w:r>
              <w:t>$22</w:t>
            </w:r>
          </w:p>
        </w:tc>
        <w:tc>
          <w:tcPr>
            <w:tcW w:w="1257" w:type="dxa"/>
          </w:tcPr>
          <w:p w:rsidR="0011382C" w:rsidRDefault="0011382C" w:rsidP="0011382C">
            <w:pPr>
              <w:jc w:val="center"/>
            </w:pPr>
            <w:r>
              <w:t>$24</w:t>
            </w:r>
          </w:p>
        </w:tc>
      </w:tr>
      <w:tr w:rsidR="0011382C" w:rsidTr="0011382C">
        <w:tc>
          <w:tcPr>
            <w:tcW w:w="2065" w:type="dxa"/>
          </w:tcPr>
          <w:p w:rsidR="0011382C" w:rsidRPr="0011382C" w:rsidRDefault="0011382C" w:rsidP="0011382C">
            <w:pPr>
              <w:rPr>
                <w:b/>
                <w:color w:val="0070C0"/>
              </w:rPr>
            </w:pPr>
            <w:r w:rsidRPr="0011382C">
              <w:rPr>
                <w:b/>
                <w:color w:val="0070C0"/>
              </w:rPr>
              <w:t>Data Management</w:t>
            </w:r>
          </w:p>
        </w:tc>
        <w:tc>
          <w:tcPr>
            <w:tcW w:w="1170" w:type="dxa"/>
          </w:tcPr>
          <w:p w:rsidR="0011382C" w:rsidRDefault="0011382C" w:rsidP="0011382C">
            <w:pPr>
              <w:jc w:val="center"/>
            </w:pPr>
            <w:r>
              <w:t>$18</w:t>
            </w:r>
          </w:p>
        </w:tc>
        <w:tc>
          <w:tcPr>
            <w:tcW w:w="1530" w:type="dxa"/>
          </w:tcPr>
          <w:p w:rsidR="0011382C" w:rsidRDefault="0011382C" w:rsidP="0011382C">
            <w:pPr>
              <w:jc w:val="center"/>
            </w:pPr>
            <w:r>
              <w:t>$20</w:t>
            </w:r>
          </w:p>
        </w:tc>
        <w:tc>
          <w:tcPr>
            <w:tcW w:w="1181" w:type="dxa"/>
          </w:tcPr>
          <w:p w:rsidR="0011382C" w:rsidRDefault="0011382C" w:rsidP="0011382C">
            <w:pPr>
              <w:jc w:val="center"/>
            </w:pPr>
            <w:r>
              <w:t>$21</w:t>
            </w:r>
          </w:p>
        </w:tc>
        <w:tc>
          <w:tcPr>
            <w:tcW w:w="1405" w:type="dxa"/>
          </w:tcPr>
          <w:p w:rsidR="0011382C" w:rsidRDefault="0011382C" w:rsidP="0011382C">
            <w:pPr>
              <w:jc w:val="center"/>
            </w:pPr>
            <w:r>
              <w:t>$24</w:t>
            </w:r>
          </w:p>
        </w:tc>
        <w:tc>
          <w:tcPr>
            <w:tcW w:w="1554" w:type="dxa"/>
          </w:tcPr>
          <w:p w:rsidR="0011382C" w:rsidRDefault="0011382C" w:rsidP="0011382C">
            <w:pPr>
              <w:jc w:val="center"/>
            </w:pPr>
            <w:r>
              <w:t>$27</w:t>
            </w:r>
          </w:p>
        </w:tc>
        <w:tc>
          <w:tcPr>
            <w:tcW w:w="1257" w:type="dxa"/>
          </w:tcPr>
          <w:p w:rsidR="0011382C" w:rsidRDefault="0011382C" w:rsidP="0011382C">
            <w:pPr>
              <w:jc w:val="center"/>
            </w:pPr>
            <w:r>
              <w:t>$30</w:t>
            </w:r>
          </w:p>
        </w:tc>
      </w:tr>
      <w:tr w:rsidR="0011382C" w:rsidTr="0011382C">
        <w:tc>
          <w:tcPr>
            <w:tcW w:w="2065" w:type="dxa"/>
          </w:tcPr>
          <w:p w:rsidR="0011382C" w:rsidRPr="0011382C" w:rsidRDefault="0011382C" w:rsidP="0011382C">
            <w:pPr>
              <w:rPr>
                <w:b/>
                <w:color w:val="0070C0"/>
              </w:rPr>
            </w:pPr>
            <w:r w:rsidRPr="0011382C">
              <w:rPr>
                <w:b/>
                <w:color w:val="0070C0"/>
              </w:rPr>
              <w:t>Time-Critical</w:t>
            </w:r>
          </w:p>
        </w:tc>
        <w:tc>
          <w:tcPr>
            <w:tcW w:w="1170" w:type="dxa"/>
          </w:tcPr>
          <w:p w:rsidR="0011382C" w:rsidRDefault="0011382C" w:rsidP="0011382C">
            <w:pPr>
              <w:jc w:val="center"/>
            </w:pPr>
            <w:r>
              <w:t>$60</w:t>
            </w:r>
          </w:p>
        </w:tc>
        <w:tc>
          <w:tcPr>
            <w:tcW w:w="1530" w:type="dxa"/>
          </w:tcPr>
          <w:p w:rsidR="0011382C" w:rsidRDefault="0011382C" w:rsidP="0011382C">
            <w:pPr>
              <w:jc w:val="center"/>
            </w:pPr>
            <w:r>
              <w:t>$60</w:t>
            </w:r>
          </w:p>
        </w:tc>
        <w:tc>
          <w:tcPr>
            <w:tcW w:w="1181" w:type="dxa"/>
          </w:tcPr>
          <w:p w:rsidR="0011382C" w:rsidRDefault="0011382C" w:rsidP="0011382C">
            <w:pPr>
              <w:jc w:val="center"/>
            </w:pPr>
            <w:r>
              <w:t>$60</w:t>
            </w:r>
          </w:p>
        </w:tc>
        <w:tc>
          <w:tcPr>
            <w:tcW w:w="1405" w:type="dxa"/>
          </w:tcPr>
          <w:p w:rsidR="0011382C" w:rsidRDefault="0011382C" w:rsidP="0011382C">
            <w:pPr>
              <w:jc w:val="center"/>
            </w:pPr>
            <w:r>
              <w:t>$60</w:t>
            </w:r>
          </w:p>
        </w:tc>
        <w:tc>
          <w:tcPr>
            <w:tcW w:w="1554" w:type="dxa"/>
          </w:tcPr>
          <w:p w:rsidR="0011382C" w:rsidRDefault="0011382C" w:rsidP="0011382C">
            <w:pPr>
              <w:jc w:val="center"/>
            </w:pPr>
            <w:r>
              <w:t>$60</w:t>
            </w:r>
          </w:p>
        </w:tc>
        <w:tc>
          <w:tcPr>
            <w:tcW w:w="1257" w:type="dxa"/>
          </w:tcPr>
          <w:p w:rsidR="0011382C" w:rsidRDefault="0011382C" w:rsidP="0011382C">
            <w:pPr>
              <w:jc w:val="center"/>
            </w:pPr>
            <w:r>
              <w:t>$60</w:t>
            </w:r>
          </w:p>
        </w:tc>
      </w:tr>
    </w:tbl>
    <w:p w:rsidR="001B29CF" w:rsidRDefault="001B29CF" w:rsidP="0011382C"/>
    <w:p w:rsidR="0011382C" w:rsidRPr="0011382C" w:rsidRDefault="0011382C" w:rsidP="0011382C">
      <w:pPr>
        <w:rPr>
          <w:b/>
          <w:u w:val="single"/>
        </w:rPr>
      </w:pPr>
      <w:r w:rsidRPr="0011382C">
        <w:rPr>
          <w:b/>
          <w:u w:val="single"/>
        </w:rPr>
        <w:t>Modules:</w:t>
      </w:r>
    </w:p>
    <w:p w:rsidR="0011382C" w:rsidRDefault="0011382C" w:rsidP="0011382C">
      <w:pPr>
        <w:pStyle w:val="ListParagraph"/>
        <w:numPr>
          <w:ilvl w:val="0"/>
          <w:numId w:val="24"/>
        </w:numPr>
      </w:pPr>
      <w:r w:rsidRPr="00F71675">
        <w:rPr>
          <w:b/>
        </w:rPr>
        <w:t>Character</w:t>
      </w:r>
      <w:r>
        <w:t xml:space="preserve"> – 300 Lines of Code. </w:t>
      </w:r>
      <w:r w:rsidRPr="00F71675">
        <w:rPr>
          <w:color w:val="FF0000"/>
        </w:rPr>
        <w:t>New, Medium,</w:t>
      </w:r>
      <w:r>
        <w:t xml:space="preserve"> </w:t>
      </w:r>
      <w:r w:rsidRPr="00F71675">
        <w:rPr>
          <w:color w:val="0070C0"/>
        </w:rPr>
        <w:t>Control, Input/Output.</w:t>
      </w:r>
    </w:p>
    <w:p w:rsidR="0011382C" w:rsidRDefault="0011382C" w:rsidP="0011382C">
      <w:pPr>
        <w:pStyle w:val="ListParagraph"/>
        <w:numPr>
          <w:ilvl w:val="0"/>
          <w:numId w:val="24"/>
        </w:numPr>
      </w:pPr>
      <w:r w:rsidRPr="00F71675">
        <w:rPr>
          <w:b/>
        </w:rPr>
        <w:t>Sound</w:t>
      </w:r>
      <w:r>
        <w:t xml:space="preserve"> – 50 Lines of Code. </w:t>
      </w:r>
      <w:r w:rsidRPr="00F71675">
        <w:rPr>
          <w:color w:val="FF0000"/>
        </w:rPr>
        <w:t xml:space="preserve">New, Easy, </w:t>
      </w:r>
      <w:r w:rsidRPr="00F71675">
        <w:rPr>
          <w:color w:val="0070C0"/>
        </w:rPr>
        <w:t>Control.</w:t>
      </w:r>
    </w:p>
    <w:p w:rsidR="0011382C" w:rsidRDefault="0011382C" w:rsidP="0011382C">
      <w:pPr>
        <w:pStyle w:val="ListParagraph"/>
        <w:numPr>
          <w:ilvl w:val="0"/>
          <w:numId w:val="24"/>
        </w:numPr>
      </w:pPr>
      <w:r w:rsidRPr="00F71675">
        <w:rPr>
          <w:b/>
        </w:rPr>
        <w:t>Enemy</w:t>
      </w:r>
      <w:r>
        <w:t xml:space="preserve"> – 50 Lines of Code. </w:t>
      </w:r>
      <w:r w:rsidRPr="00F71675">
        <w:rPr>
          <w:color w:val="FF0000"/>
        </w:rPr>
        <w:t xml:space="preserve">New, Easy, </w:t>
      </w:r>
      <w:r w:rsidRPr="00F71675">
        <w:rPr>
          <w:color w:val="0070C0"/>
        </w:rPr>
        <w:t>Control, Algorithm.</w:t>
      </w:r>
    </w:p>
    <w:p w:rsidR="0011382C" w:rsidRDefault="0011382C" w:rsidP="0011382C">
      <w:pPr>
        <w:pStyle w:val="ListParagraph"/>
        <w:numPr>
          <w:ilvl w:val="0"/>
          <w:numId w:val="24"/>
        </w:numPr>
      </w:pPr>
      <w:r w:rsidRPr="00F71675">
        <w:rPr>
          <w:b/>
        </w:rPr>
        <w:t>Power</w:t>
      </w:r>
      <w:r>
        <w:t xml:space="preserve"> </w:t>
      </w:r>
      <w:r w:rsidRPr="00F71675">
        <w:rPr>
          <w:b/>
        </w:rPr>
        <w:t>Ups</w:t>
      </w:r>
      <w:r>
        <w:t xml:space="preserve"> – 200 Lines of Code. </w:t>
      </w:r>
      <w:r w:rsidRPr="00F71675">
        <w:rPr>
          <w:color w:val="FF0000"/>
        </w:rPr>
        <w:t xml:space="preserve">New, Hard, </w:t>
      </w:r>
      <w:r w:rsidRPr="00F71675">
        <w:rPr>
          <w:color w:val="0070C0"/>
        </w:rPr>
        <w:t>Algorithm.</w:t>
      </w:r>
    </w:p>
    <w:p w:rsidR="0011382C" w:rsidRPr="00F71675" w:rsidRDefault="0011382C" w:rsidP="0011382C">
      <w:pPr>
        <w:pStyle w:val="ListParagraph"/>
        <w:numPr>
          <w:ilvl w:val="0"/>
          <w:numId w:val="24"/>
        </w:numPr>
      </w:pPr>
      <w:r w:rsidRPr="00F71675">
        <w:rPr>
          <w:b/>
        </w:rPr>
        <w:t>Implementation</w:t>
      </w:r>
      <w:r>
        <w:t xml:space="preserve"> – 400 Lines of Code. </w:t>
      </w:r>
      <w:r w:rsidRPr="00F71675">
        <w:rPr>
          <w:color w:val="FF0000"/>
        </w:rPr>
        <w:t xml:space="preserve">New, Medium, </w:t>
      </w:r>
      <w:r w:rsidRPr="00F71675">
        <w:rPr>
          <w:color w:val="0070C0"/>
        </w:rPr>
        <w:t>Data Management, Input/Output.</w:t>
      </w:r>
    </w:p>
    <w:p w:rsidR="00F71675" w:rsidRDefault="00F71675" w:rsidP="00F71675">
      <w:pPr>
        <w:rPr>
          <w:b/>
          <w:u w:val="single"/>
        </w:rPr>
      </w:pPr>
      <w:r w:rsidRPr="00F71675">
        <w:rPr>
          <w:b/>
          <w:u w:val="single"/>
        </w:rPr>
        <w:t>Math:</w:t>
      </w:r>
    </w:p>
    <w:p w:rsidR="00F71675" w:rsidRDefault="00F71675" w:rsidP="00F71675">
      <w:pPr>
        <w:pStyle w:val="ListParagraph"/>
        <w:numPr>
          <w:ilvl w:val="0"/>
          <w:numId w:val="25"/>
        </w:numPr>
        <w:rPr>
          <w:b/>
        </w:rPr>
      </w:pPr>
      <w:r>
        <w:t>If a module used two types of software, the average of them was used for the line of code price.</w:t>
      </w:r>
    </w:p>
    <w:p w:rsidR="00F71675" w:rsidRPr="00F71675" w:rsidRDefault="00F71675" w:rsidP="00F71675">
      <w:pPr>
        <w:pStyle w:val="ListParagraph"/>
        <w:numPr>
          <w:ilvl w:val="0"/>
          <w:numId w:val="25"/>
        </w:numPr>
        <w:rPr>
          <w:b/>
        </w:rPr>
      </w:pPr>
      <w:r w:rsidRPr="00F71675">
        <w:rPr>
          <w:b/>
        </w:rPr>
        <w:t>Character</w:t>
      </w:r>
      <w:r>
        <w:rPr>
          <w:b/>
        </w:rPr>
        <w:t xml:space="preserve"> = </w:t>
      </w:r>
      <w:r>
        <w:t>300 * (32 + 29) / 2 = $9,150</w:t>
      </w:r>
    </w:p>
    <w:p w:rsidR="00F71675" w:rsidRPr="00F71675" w:rsidRDefault="00F71675" w:rsidP="00F71675">
      <w:pPr>
        <w:pStyle w:val="ListParagraph"/>
        <w:numPr>
          <w:ilvl w:val="0"/>
          <w:numId w:val="25"/>
        </w:numPr>
        <w:rPr>
          <w:b/>
        </w:rPr>
      </w:pPr>
      <w:r w:rsidRPr="00F71675">
        <w:rPr>
          <w:b/>
        </w:rPr>
        <w:t>Sound</w:t>
      </w:r>
      <w:r>
        <w:rPr>
          <w:b/>
        </w:rPr>
        <w:t xml:space="preserve"> = </w:t>
      </w:r>
      <w:r>
        <w:t>50 * 28 = $1,400</w:t>
      </w:r>
    </w:p>
    <w:p w:rsidR="00F71675" w:rsidRPr="00F71675" w:rsidRDefault="00F71675" w:rsidP="00F71675">
      <w:pPr>
        <w:pStyle w:val="ListParagraph"/>
        <w:numPr>
          <w:ilvl w:val="0"/>
          <w:numId w:val="25"/>
        </w:numPr>
        <w:rPr>
          <w:b/>
        </w:rPr>
      </w:pPr>
      <w:r w:rsidRPr="00F71675">
        <w:rPr>
          <w:b/>
        </w:rPr>
        <w:t>Enemy</w:t>
      </w:r>
      <w:r>
        <w:rPr>
          <w:b/>
        </w:rPr>
        <w:t xml:space="preserve"> = </w:t>
      </w:r>
      <w:r>
        <w:t>50 * (28 + 20) / 2 = $1,200</w:t>
      </w:r>
    </w:p>
    <w:p w:rsidR="00F71675" w:rsidRPr="00F71675" w:rsidRDefault="00F71675" w:rsidP="00F71675">
      <w:pPr>
        <w:pStyle w:val="ListParagraph"/>
        <w:numPr>
          <w:ilvl w:val="0"/>
          <w:numId w:val="25"/>
        </w:numPr>
        <w:rPr>
          <w:b/>
        </w:rPr>
      </w:pPr>
      <w:r w:rsidRPr="00F71675">
        <w:rPr>
          <w:b/>
        </w:rPr>
        <w:t>Power Up</w:t>
      </w:r>
      <w:r>
        <w:rPr>
          <w:b/>
        </w:rPr>
        <w:t xml:space="preserve"> = </w:t>
      </w:r>
      <w:r>
        <w:t>200 * 24 = $4,800</w:t>
      </w:r>
    </w:p>
    <w:p w:rsidR="00F71675" w:rsidRPr="00F71675" w:rsidRDefault="00F71675" w:rsidP="00F71675">
      <w:pPr>
        <w:pStyle w:val="ListParagraph"/>
        <w:numPr>
          <w:ilvl w:val="0"/>
          <w:numId w:val="25"/>
        </w:numPr>
        <w:rPr>
          <w:b/>
        </w:rPr>
      </w:pPr>
      <w:r w:rsidRPr="00F71675">
        <w:rPr>
          <w:b/>
        </w:rPr>
        <w:t>Implementation</w:t>
      </w:r>
      <w:r>
        <w:rPr>
          <w:b/>
        </w:rPr>
        <w:t xml:space="preserve"> = </w:t>
      </w:r>
      <w:r w:rsidRPr="00F71675">
        <w:t>400 * (27 + 29) / 2 = $11,200</w:t>
      </w:r>
    </w:p>
    <w:p w:rsidR="00F71675" w:rsidRDefault="00F71675" w:rsidP="00F71675">
      <w:pPr>
        <w:rPr>
          <w:b/>
          <w:u w:val="single"/>
        </w:rPr>
      </w:pPr>
      <w:r w:rsidRPr="00F71675">
        <w:rPr>
          <w:b/>
          <w:u w:val="single"/>
        </w:rPr>
        <w:t>Expert Estimation:</w:t>
      </w:r>
    </w:p>
    <w:p w:rsidR="00F71675" w:rsidRDefault="00F71675" w:rsidP="00F71675">
      <w:pPr>
        <w:pStyle w:val="ListParagraph"/>
        <w:numPr>
          <w:ilvl w:val="0"/>
          <w:numId w:val="26"/>
        </w:numPr>
      </w:pPr>
      <w:r>
        <w:t xml:space="preserve">(x) pessimistic = $45,000. </w:t>
      </w:r>
    </w:p>
    <w:p w:rsidR="00F71675" w:rsidRDefault="00F71675" w:rsidP="00F71675">
      <w:pPr>
        <w:pStyle w:val="ListParagraph"/>
        <w:numPr>
          <w:ilvl w:val="1"/>
          <w:numId w:val="26"/>
        </w:numPr>
      </w:pPr>
      <w:r>
        <w:t>Estimated by the team.</w:t>
      </w:r>
    </w:p>
    <w:p w:rsidR="00F71675" w:rsidRDefault="00F71675" w:rsidP="00F71675">
      <w:pPr>
        <w:pStyle w:val="ListParagraph"/>
        <w:numPr>
          <w:ilvl w:val="0"/>
          <w:numId w:val="26"/>
        </w:numPr>
      </w:pPr>
      <w:r>
        <w:t>(y) most likely = $27,750</w:t>
      </w:r>
    </w:p>
    <w:p w:rsidR="00F71675" w:rsidRDefault="00F71675" w:rsidP="00F71675">
      <w:pPr>
        <w:pStyle w:val="ListParagraph"/>
        <w:numPr>
          <w:ilvl w:val="1"/>
          <w:numId w:val="26"/>
        </w:numPr>
      </w:pPr>
      <w:r>
        <w:t>Added from the math above.</w:t>
      </w:r>
    </w:p>
    <w:p w:rsidR="00F71675" w:rsidRDefault="00F71675" w:rsidP="00F71675">
      <w:pPr>
        <w:pStyle w:val="ListParagraph"/>
        <w:numPr>
          <w:ilvl w:val="1"/>
          <w:numId w:val="26"/>
        </w:numPr>
      </w:pPr>
      <w:r>
        <w:t xml:space="preserve">$9,150 + $1,400 + $1,200 + $4,800 + </w:t>
      </w:r>
      <w:r w:rsidRPr="00F71675">
        <w:t>$11,200</w:t>
      </w:r>
      <w:r>
        <w:t xml:space="preserve"> =</w:t>
      </w:r>
      <w:r>
        <w:t xml:space="preserve"> $27,750</w:t>
      </w:r>
    </w:p>
    <w:p w:rsidR="00F71675" w:rsidRDefault="00F71675" w:rsidP="00F71675">
      <w:pPr>
        <w:pStyle w:val="ListParagraph"/>
        <w:numPr>
          <w:ilvl w:val="0"/>
          <w:numId w:val="26"/>
        </w:numPr>
      </w:pPr>
      <w:r>
        <w:t>(z) optimistic = $16,000</w:t>
      </w:r>
      <w:r>
        <w:t xml:space="preserve">. </w:t>
      </w:r>
    </w:p>
    <w:p w:rsidR="00F71675" w:rsidRDefault="00F71675" w:rsidP="00F71675">
      <w:pPr>
        <w:pStyle w:val="ListParagraph"/>
        <w:numPr>
          <w:ilvl w:val="1"/>
          <w:numId w:val="26"/>
        </w:numPr>
      </w:pPr>
      <w:r>
        <w:t>Estimated by the team.</w:t>
      </w:r>
    </w:p>
    <w:p w:rsidR="00F71675" w:rsidRDefault="00F71675" w:rsidP="00F71675">
      <w:r>
        <w:t>= (x + 4y + z) / 6</w:t>
      </w:r>
    </w:p>
    <w:p w:rsidR="00F71675" w:rsidRDefault="00F71675" w:rsidP="00F71675">
      <w:r>
        <w:t>= ($45,000 + (4 * $27,750) + $16,000) / 6</w:t>
      </w:r>
      <w:r w:rsidR="00B91340">
        <w:t xml:space="preserve"> = $29,000</w:t>
      </w:r>
    </w:p>
    <w:p w:rsidR="00B91340" w:rsidRPr="00B91340" w:rsidRDefault="00B91340" w:rsidP="00F71675">
      <w:pPr>
        <w:rPr>
          <w:b/>
          <w:u w:val="single"/>
        </w:rPr>
      </w:pPr>
      <w:r w:rsidRPr="00B91340">
        <w:rPr>
          <w:b/>
          <w:u w:val="single"/>
        </w:rPr>
        <w:t>Reason for expert estimation:</w:t>
      </w:r>
    </w:p>
    <w:p w:rsidR="00B91340" w:rsidRDefault="00B91340" w:rsidP="00F71675">
      <w:r>
        <w:t>We picked expert judgement because it is straight forward and uses a recognizable method of a bell curve. This one is easy to interpret and will be easier to come out with an estimation in the beginning of the project.</w:t>
      </w:r>
      <w:bookmarkStart w:id="0" w:name="_GoBack"/>
      <w:bookmarkEnd w:id="0"/>
    </w:p>
    <w:p w:rsidR="00B91340" w:rsidRPr="00F71675" w:rsidRDefault="00B91340" w:rsidP="00B91340">
      <w:pPr>
        <w:pStyle w:val="Title"/>
      </w:pPr>
      <w:r>
        <w:t>$29,000</w:t>
      </w:r>
    </w:p>
    <w:sectPr w:rsidR="00B91340" w:rsidRPr="00F71675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55E" w:rsidRDefault="0005255E">
      <w:pPr>
        <w:spacing w:after="0"/>
      </w:pPr>
      <w:r>
        <w:separator/>
      </w:r>
    </w:p>
  </w:endnote>
  <w:endnote w:type="continuationSeparator" w:id="0">
    <w:p w:rsidR="0005255E" w:rsidRDefault="000525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Adobe Fangsong Std R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55E" w:rsidRDefault="0005255E">
      <w:pPr>
        <w:spacing w:after="0"/>
      </w:pPr>
      <w:r>
        <w:separator/>
      </w:r>
    </w:p>
  </w:footnote>
  <w:footnote w:type="continuationSeparator" w:id="0">
    <w:p w:rsidR="0005255E" w:rsidRDefault="000525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F0F58DF"/>
    <w:multiLevelType w:val="hybridMultilevel"/>
    <w:tmpl w:val="55A8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ED065E"/>
    <w:multiLevelType w:val="hybridMultilevel"/>
    <w:tmpl w:val="D5B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4357000"/>
    <w:multiLevelType w:val="hybridMultilevel"/>
    <w:tmpl w:val="147E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2"/>
  </w:num>
  <w:num w:numId="17">
    <w:abstractNumId w:val="17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1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2C"/>
    <w:rsid w:val="0005255E"/>
    <w:rsid w:val="000A4F59"/>
    <w:rsid w:val="0011382C"/>
    <w:rsid w:val="00141A4C"/>
    <w:rsid w:val="00146613"/>
    <w:rsid w:val="001B29CF"/>
    <w:rsid w:val="0028220F"/>
    <w:rsid w:val="00356C14"/>
    <w:rsid w:val="00617B26"/>
    <w:rsid w:val="006270A9"/>
    <w:rsid w:val="00675956"/>
    <w:rsid w:val="00681034"/>
    <w:rsid w:val="00816216"/>
    <w:rsid w:val="0087734B"/>
    <w:rsid w:val="009D5933"/>
    <w:rsid w:val="00B91340"/>
    <w:rsid w:val="00BD768D"/>
    <w:rsid w:val="00C61F8E"/>
    <w:rsid w:val="00E83E4B"/>
    <w:rsid w:val="00F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9171D"/>
  <w15:chartTrackingRefBased/>
  <w15:docId w15:val="{ACB0CF58-55C5-4219-B7B0-35C62D25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1138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11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40A94-959C-4D31-BDB4-F6ACB9D2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keywords/>
  <cp:lastModifiedBy>Michael</cp:lastModifiedBy>
  <cp:revision>2</cp:revision>
  <dcterms:created xsi:type="dcterms:W3CDTF">2017-03-07T05:11:00Z</dcterms:created>
  <dcterms:modified xsi:type="dcterms:W3CDTF">2017-03-07T05:11:00Z</dcterms:modified>
  <cp:version/>
</cp:coreProperties>
</file>